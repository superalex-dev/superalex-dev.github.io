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46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Първата таблица е таблица с оформление за името и информацията за връзка. Втората таблица е таблицата с целите"/>
      </w:tblPr>
      <w:tblGrid>
        <w:gridCol w:w="5523"/>
        <w:gridCol w:w="2693"/>
      </w:tblGrid>
      <w:tr w:rsidR="007A0F44" w:rsidRPr="00565B06" w:rsidTr="00921233">
        <w:trPr>
          <w:trHeight w:hRule="exact" w:val="1944"/>
        </w:trPr>
        <w:tc>
          <w:tcPr>
            <w:tcW w:w="5524" w:type="dxa"/>
            <w:tcMar>
              <w:right w:w="144" w:type="dxa"/>
            </w:tcMar>
            <w:vAlign w:val="bottom"/>
          </w:tcPr>
          <w:p w:rsidR="007A0F44" w:rsidRPr="00FE7F7A" w:rsidRDefault="00FE7F7A" w:rsidP="00921233">
            <w:pPr>
              <w:pStyle w:val="Title"/>
              <w:ind w:right="-108"/>
            </w:pPr>
            <w:r>
              <w:t>александър</w:t>
            </w:r>
          </w:p>
          <w:p w:rsidR="007A0F44" w:rsidRPr="00565B06" w:rsidRDefault="00FE7F7A" w:rsidP="00FE7F7A">
            <w:pPr>
              <w:pStyle w:val="Subtitle"/>
            </w:pPr>
            <w:r>
              <w:t>боев</w:t>
            </w:r>
          </w:p>
        </w:tc>
        <w:tc>
          <w:tcPr>
            <w:tcW w:w="2693" w:type="dxa"/>
            <w:tcMar>
              <w:left w:w="144" w:type="dxa"/>
            </w:tcMar>
            <w:vAlign w:val="bottom"/>
          </w:tcPr>
          <w:p w:rsidR="007A0F44" w:rsidRDefault="00F900FA" w:rsidP="00174A87">
            <w:pPr>
              <w:pStyle w:val="a"/>
            </w:pPr>
            <w:sdt>
              <w:sdtPr>
                <w:alias w:val="Въведете адрес:"/>
                <w:tag w:val="Въведете адрес:"/>
                <w:id w:val="-989020281"/>
                <w:placeholder>
                  <w:docPart w:val="6C4437136DD64BEC9E3E44E175AF209B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FE7F7A">
                  <w:t>София, България</w:t>
                </w:r>
              </w:sdtContent>
            </w:sdt>
            <w:r w:rsidR="007A0F44">
              <w:rPr>
                <w:lang w:bidi="bg-BG"/>
              </w:rPr>
              <w:t xml:space="preserve">  </w:t>
            </w:r>
            <w:r w:rsidR="007A0F44" w:rsidRPr="009D0878">
              <w:rPr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0FF0EF1F" wp14:editId="29122D76">
                      <wp:extent cx="118872" cy="118872"/>
                      <wp:effectExtent l="0" t="0" r="0" b="0"/>
                      <wp:docPr id="54" name="Икона на адрес" descr="Икона на адрес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018FE93" id="Икона на адрес" o:spid="_x0000_s1026" alt="Икона на адрес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F900FA" w:rsidP="00174A87">
            <w:pPr>
              <w:pStyle w:val="a"/>
            </w:pPr>
            <w:sdt>
              <w:sdtPr>
                <w:alias w:val="Въведете телефон:"/>
                <w:tag w:val="Въведете телефон:"/>
                <w:id w:val="381135673"/>
                <w:placeholder>
                  <w:docPart w:val="32C2A30E39314543ABBA0446F6E84C93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FE7F7A">
                  <w:t>0988735566</w:t>
                </w:r>
              </w:sdtContent>
            </w:sdt>
            <w:r w:rsidR="007A0F44">
              <w:rPr>
                <w:lang w:bidi="bg-BG"/>
              </w:rPr>
              <w:t xml:space="preserve">  </w:t>
            </w:r>
            <w:r w:rsidR="007A0F44" w:rsidRPr="009D0878">
              <w:rPr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3966E05C" wp14:editId="3AB9F0C1">
                      <wp:extent cx="109728" cy="109728"/>
                      <wp:effectExtent l="0" t="0" r="5080" b="5080"/>
                      <wp:docPr id="55" name="Икона на телефон" descr="Икона на телефон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B5AC584" id="Икона на телефон" o:spid="_x0000_s1026" alt="Икона на телефон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F900FA" w:rsidP="00773C90">
            <w:pPr>
              <w:pStyle w:val="a"/>
            </w:pPr>
            <w:sdt>
              <w:sdtPr>
                <w:rPr>
                  <w:sz w:val="20"/>
                </w:rPr>
                <w:alias w:val="Въведете имейл:"/>
                <w:tag w:val="Въведете имейл:"/>
                <w:id w:val="479813182"/>
                <w:placeholder>
                  <w:docPart w:val="CF1C1A22CF0B4AE5A13C5B07A37CB204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FE7F7A" w:rsidRPr="00FE7F7A">
                  <w:rPr>
                    <w:sz w:val="20"/>
                    <w:lang w:val="en-US"/>
                  </w:rPr>
                  <w:t>mr.naidobrixjr@gmail.com</w:t>
                </w:r>
              </w:sdtContent>
            </w:sdt>
            <w:r w:rsidR="007A0F44">
              <w:rPr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0A55F2F5" wp14:editId="1E56687D">
                      <wp:extent cx="137160" cy="91440"/>
                      <wp:effectExtent l="0" t="0" r="0" b="3810"/>
                      <wp:docPr id="56" name="Свободна линия 5" descr="Икона на имейл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2DBEE08" id="Свободна линия 5" o:spid="_x0000_s1026" alt="Икона на имейл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  <w:r w:rsidR="007A0F44">
              <w:rPr>
                <w:lang w:bidi="bg-BG"/>
              </w:rPr>
              <w:t xml:space="preserve">  </w:t>
            </w:r>
          </w:p>
          <w:p w:rsidR="007A0F44" w:rsidRPr="00565B06" w:rsidRDefault="00F900FA" w:rsidP="00773C90">
            <w:pPr>
              <w:pStyle w:val="a"/>
              <w:jc w:val="center"/>
            </w:pPr>
            <w:sdt>
              <w:sdtPr>
                <w:rPr>
                  <w:sz w:val="20"/>
                </w:rPr>
                <w:alias w:val="Въведете Twitter/блог/портфолио:"/>
                <w:tag w:val="Въведете Twitter/блог/портфолио:"/>
                <w:id w:val="1198669372"/>
                <w:placeholder>
                  <w:docPart w:val="480E36F95E63469AA120361716E680FF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r w:rsidR="00773C90" w:rsidRPr="00773C90">
                  <w:rPr>
                    <w:sz w:val="20"/>
                  </w:rPr>
                  <w:t>twitter.com/superalex_dev</w:t>
                </w:r>
              </w:sdtContent>
            </w:sdt>
            <w:r w:rsidR="007A0F44">
              <w:rPr>
                <w:lang w:bidi="bg-BG"/>
              </w:rPr>
              <w:t xml:space="preserve">  </w:t>
            </w:r>
            <w:r w:rsidR="007A0F44" w:rsidRPr="009D0878">
              <w:rPr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03E64863" wp14:editId="3473A574">
                      <wp:extent cx="118872" cy="118872"/>
                      <wp:effectExtent l="0" t="0" r="0" b="0"/>
                      <wp:docPr id="58" name="Икона на уеб сайт" descr="Икона на Twitter/блог/портфолио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A4BD95B" id="Икона на уеб сайт" o:spid="_x0000_s1026" alt="Икона на Twitter/блог/портфолио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bx2ieyMVAAAcbAAADgAAAAAAAAAAAAAAAAAu&#10;AgAAZHJzL2Uyb0RvYy54bWxQSwECLQAUAAYACAAAACEAhqgpLtoAAAADAQAADwAAAAAAAAAAAAAA&#10;AAB9FwAAZHJzL2Rvd25yZXYueG1sUEsFBgAAAAAEAAQA8wAAAIQ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Първата таблица е таблица с оформление за името и информацията за връзка. Втората таблица е таблицата с целите"/>
      </w:tblPr>
      <w:tblGrid>
        <w:gridCol w:w="710"/>
        <w:gridCol w:w="8302"/>
      </w:tblGrid>
      <w:tr w:rsidR="000E24AC" w:rsidRPr="00565B06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0E24AC" w:rsidRPr="00565B06" w:rsidRDefault="00075B13" w:rsidP="009D0878">
            <w:pPr>
              <w:pStyle w:val="a0"/>
            </w:pPr>
            <w:r w:rsidRPr="00565B06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0CF46EE2" wp14:editId="6F88DC9D">
                      <wp:extent cx="274320" cy="274320"/>
                      <wp:effectExtent l="0" t="0" r="0" b="0"/>
                      <wp:docPr id="13" name="Икона на цел в кръгче" descr="Икона на цел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Кръгче на икона на цел" descr="Кръгче на икона на цел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Горна хоризонтална линия на икона на цел" descr="Горна хоризонтална линия на икона на цел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Средна хоризонтална линия на икона на цел" descr="Средна хоризонтална линия на икона на цел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Долна хоризонтална линия на икона на цел" descr="Долна хоризонтална линия на икона на цел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027A85" id="Икона на цел в кръгче" o:spid="_x0000_s1026" alt="Икона на цел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">
                      <v:shape id="Кръгче на икона на цел" o:spid="_x0000_s1027" alt="Кръгче на икона на цел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Горна хоризонтална линия на икона на цел" o:spid="_x0000_s1028" alt="Горна хоризонтална линия на икона на цел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Средна хоризонтална линия на икона на цел" o:spid="_x0000_s1029" alt="Средна хоризонтална линия на икона на цел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Долна хоризонтална линия на икона на цел" o:spid="_x0000_s1030" alt="Долна хоризонтална линия на икона на цел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E24AC" w:rsidRPr="00565B06" w:rsidRDefault="00F900FA" w:rsidP="007850D1">
            <w:pPr>
              <w:pStyle w:val="Heading1"/>
              <w:outlineLvl w:val="0"/>
            </w:pPr>
            <w:sdt>
              <w:sdtPr>
                <w:alias w:val="Цел:"/>
                <w:tag w:val="Цел:"/>
                <w:id w:val="-376709012"/>
                <w:placeholder>
                  <w:docPart w:val="3041A1EAAC944849BF6482A737BE889C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D85CA4">
                  <w:rPr>
                    <w:b/>
                    <w:lang w:bidi="bg-BG"/>
                  </w:rPr>
                  <w:t>Цел</w:t>
                </w:r>
              </w:sdtContent>
            </w:sdt>
          </w:p>
        </w:tc>
      </w:tr>
    </w:tbl>
    <w:p w:rsidR="00A77B4D" w:rsidRPr="00041805" w:rsidRDefault="00045DF4" w:rsidP="007850D1">
      <w:pPr>
        <w:rPr>
          <w:lang w:val="en-US"/>
        </w:rPr>
      </w:pPr>
      <w:r>
        <w:t>Цел</w:t>
      </w:r>
      <w:r w:rsidR="002101C6">
        <w:t xml:space="preserve"> в кариерното ми развитие</w:t>
      </w:r>
      <w:r w:rsidR="009B0002">
        <w:t xml:space="preserve"> е</w:t>
      </w:r>
      <w:r>
        <w:t xml:space="preserve"> достигането</w:t>
      </w:r>
      <w:r w:rsidR="009B0002">
        <w:t xml:space="preserve"> до </w:t>
      </w:r>
      <w:r w:rsidR="00041805">
        <w:t>ниво</w:t>
      </w:r>
      <w:r w:rsidR="009B0002">
        <w:t xml:space="preserve"> </w:t>
      </w:r>
      <w:r w:rsidR="009B0002">
        <w:rPr>
          <w:lang w:val="en-US"/>
        </w:rPr>
        <w:t>“</w:t>
      </w:r>
      <w:r w:rsidR="00041805">
        <w:rPr>
          <w:lang w:val="en-US"/>
        </w:rPr>
        <w:t>senior developer</w:t>
      </w:r>
      <w:r w:rsidR="009B0002">
        <w:t>“</w:t>
      </w:r>
      <w:r w:rsidR="00041805">
        <w:rPr>
          <w:lang w:val="en-US"/>
        </w:rPr>
        <w:t>.</w:t>
      </w:r>
      <w:r w:rsidR="00C92CB5">
        <w:t xml:space="preserve"> </w:t>
      </w:r>
      <w:r w:rsidR="009B0002">
        <w:t>Към това се стремя</w:t>
      </w:r>
      <w:r w:rsidR="00041805">
        <w:t xml:space="preserve"> за </w:t>
      </w:r>
      <w:r w:rsidR="009B0002">
        <w:t>бъдещо</w:t>
      </w:r>
      <w:r w:rsidR="00C92CB5">
        <w:t>то си</w:t>
      </w:r>
      <w:r w:rsidR="00041805" w:rsidRPr="00041805">
        <w:t xml:space="preserve"> развитие</w:t>
      </w:r>
      <w:r w:rsidR="00041805">
        <w:t xml:space="preserve"> във сферата. Най-важното, </w:t>
      </w:r>
      <w:r w:rsidR="00C211B3">
        <w:t>от което имам нужда</w:t>
      </w:r>
      <w:r w:rsidR="00041805">
        <w:t>, за да бъде</w:t>
      </w:r>
      <w:r w:rsidR="00C211B3">
        <w:t xml:space="preserve"> осъществен този план, </w:t>
      </w:r>
      <w:r w:rsidR="00041805">
        <w:t>е именно опит.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Оформление на таблицата за образование"/>
      </w:tblPr>
      <w:tblGrid>
        <w:gridCol w:w="717"/>
        <w:gridCol w:w="8295"/>
      </w:tblGrid>
      <w:tr w:rsidR="00A77B4D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A77B4D" w:rsidRPr="00565B06" w:rsidRDefault="00075B13" w:rsidP="00075B13">
            <w:pPr>
              <w:pStyle w:val="a0"/>
            </w:pPr>
            <w:r w:rsidRPr="00565B06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Икона на образование в кръгче" descr="Икона на образование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Кръгче на икона на образование" descr="Кръгче на икона на образование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Символ на икона на образование" descr="Символ на икона на образование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84E630" id="Икона на образование в кръгче" o:spid="_x0000_s1026" alt="Икона на образование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">
                      <v:shape id="Кръгче на икона на образование" o:spid="_x0000_s1027" alt="Кръгче на икона на образование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Символ на икона на образование" o:spid="_x0000_s1028" alt="Символ на икона на образование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A77B4D" w:rsidRPr="00565B06" w:rsidRDefault="00F900FA" w:rsidP="002146F8">
            <w:pPr>
              <w:pStyle w:val="Heading1"/>
              <w:outlineLvl w:val="0"/>
            </w:pPr>
            <w:sdt>
              <w:sdtPr>
                <w:alias w:val="Образование:"/>
                <w:tag w:val="Образование:"/>
                <w:id w:val="1586649636"/>
                <w:placeholder>
                  <w:docPart w:val="0DE87B9F72784C05AA9AE9F67417D50D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rPr>
                    <w:lang w:bidi="bg-BG"/>
                  </w:rPr>
                  <w:t>Образование</w:t>
                </w:r>
              </w:sdtContent>
            </w:sdt>
          </w:p>
        </w:tc>
      </w:tr>
    </w:tbl>
    <w:p w:rsidR="007C0E0E" w:rsidRPr="00565B06" w:rsidRDefault="00FE7F7A" w:rsidP="00B47E1E">
      <w:pPr>
        <w:pStyle w:val="Heading2"/>
      </w:pPr>
      <w:r>
        <w:rPr>
          <w:lang w:bidi="bg-BG"/>
        </w:rPr>
        <w:t>Основно образование</w:t>
      </w:r>
      <w:r w:rsidR="007C0E0E" w:rsidRPr="00565B06">
        <w:rPr>
          <w:lang w:bidi="bg-BG"/>
        </w:rPr>
        <w:t xml:space="preserve">| </w:t>
      </w:r>
      <w:r>
        <w:rPr>
          <w:rStyle w:val="Emphasis"/>
        </w:rPr>
        <w:t>73 СУ „Владислав Граматик“</w:t>
      </w:r>
    </w:p>
    <w:p w:rsidR="000E24AC" w:rsidRPr="00565B06" w:rsidRDefault="00B7464F" w:rsidP="00B7464F">
      <w:pPr>
        <w:pStyle w:val="Heading3"/>
      </w:pPr>
      <w:r>
        <w:rPr>
          <w:lang w:val="en-US"/>
        </w:rPr>
        <w:t>2011</w:t>
      </w:r>
      <w:r w:rsidR="007C0E0E" w:rsidRPr="00565B06">
        <w:rPr>
          <w:lang w:bidi="bg-BG"/>
        </w:rPr>
        <w:t xml:space="preserve"> – </w:t>
      </w:r>
      <w:r>
        <w:rPr>
          <w:lang w:val="en-US"/>
        </w:rPr>
        <w:t>2018</w:t>
      </w:r>
    </w:p>
    <w:p w:rsidR="007C0E0E" w:rsidRPr="00565B06" w:rsidRDefault="00FE7F7A" w:rsidP="00B47E1E">
      <w:pPr>
        <w:pStyle w:val="Heading2"/>
      </w:pPr>
      <w:r>
        <w:t>Средно образование</w:t>
      </w:r>
      <w:r w:rsidR="007C0E0E" w:rsidRPr="00565B06">
        <w:rPr>
          <w:lang w:bidi="bg-BG"/>
        </w:rPr>
        <w:t xml:space="preserve"> | </w:t>
      </w:r>
      <w:r w:rsidR="00B7464F">
        <w:rPr>
          <w:rStyle w:val="Emphasis"/>
        </w:rPr>
        <w:t>„СофтУни Светлина“</w:t>
      </w:r>
    </w:p>
    <w:p w:rsidR="007C0E0E" w:rsidRPr="00565B06" w:rsidRDefault="00B7464F" w:rsidP="004F199F">
      <w:pPr>
        <w:pStyle w:val="Heading3"/>
      </w:pPr>
      <w:r>
        <w:rPr>
          <w:lang w:val="en-US"/>
        </w:rPr>
        <w:t>2019</w:t>
      </w:r>
      <w:r w:rsidR="007C0E0E" w:rsidRPr="00565B06">
        <w:rPr>
          <w:lang w:bidi="bg-BG"/>
        </w:rPr>
        <w:t xml:space="preserve"> – </w:t>
      </w:r>
    </w:p>
    <w:p w:rsidR="007C0E0E" w:rsidRPr="003F2A08" w:rsidRDefault="00B7464F" w:rsidP="007C0E0E">
      <w:pPr>
        <w:rPr>
          <w:lang w:val="en-US"/>
        </w:rPr>
      </w:pPr>
      <w:r>
        <w:t xml:space="preserve">Осми и девети клас </w:t>
      </w:r>
      <w:r w:rsidR="00446068">
        <w:t>са</w:t>
      </w:r>
      <w:r>
        <w:t xml:space="preserve"> завършени с отличен успе</w:t>
      </w:r>
      <w:r w:rsidR="00446068">
        <w:t xml:space="preserve">х и успешно взета стипендия. По </w:t>
      </w:r>
      <w:r>
        <w:t xml:space="preserve">време на обучението </w:t>
      </w:r>
      <w:r w:rsidR="003F2A08">
        <w:t xml:space="preserve">е работено по лични проекти, както и по изграждането на </w:t>
      </w:r>
      <w:r w:rsidR="003F2A08">
        <w:rPr>
          <w:lang w:val="en-US"/>
        </w:rPr>
        <w:t>“</w:t>
      </w:r>
      <w:r w:rsidR="00041805">
        <w:rPr>
          <w:lang w:val="en-US"/>
        </w:rPr>
        <w:t>fives</w:t>
      </w:r>
      <w:r w:rsidR="00773C90">
        <w:rPr>
          <w:lang w:val="en-US"/>
        </w:rPr>
        <w:t xml:space="preserve"> V</w:t>
      </w:r>
      <w:r w:rsidR="003F2A08">
        <w:rPr>
          <w:lang w:val="en-US"/>
        </w:rPr>
        <w:t xml:space="preserve">RP” </w:t>
      </w:r>
      <w:r w:rsidR="003F2A08">
        <w:t xml:space="preserve">сървър.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Оформление на таблицата за опит"/>
      </w:tblPr>
      <w:tblGrid>
        <w:gridCol w:w="717"/>
        <w:gridCol w:w="8295"/>
      </w:tblGrid>
      <w:tr w:rsidR="005E088C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5E088C" w:rsidRPr="00565B06" w:rsidRDefault="00075B13" w:rsidP="00075B13">
            <w:pPr>
              <w:pStyle w:val="a0"/>
            </w:pPr>
            <w:r w:rsidRPr="00565B06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22A968DE" wp14:editId="24E0F5ED">
                      <wp:extent cx="274320" cy="274320"/>
                      <wp:effectExtent l="0" t="0" r="0" b="0"/>
                      <wp:docPr id="21" name="Икона на опит в кръгче" descr="Икона на опит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Кръгче на икона на опит" descr="Кръгче на икона на опит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Символ на икона на опит" descr="Символ на икона на опит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DC59ED" id="Икона на опит в кръгче" o:spid="_x0000_s1026" alt="Икона на опит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1WjR&#10;QOURAABwZAAADgAAAAAAAAAAAAAAAAAuAgAAZHJzL2Uyb0RvYy54bWxQSwECLQAUAAYACAAAACEA&#10;GGrsh9kAAAADAQAADwAAAAAAAAAAAAAAAAA/FAAAZHJzL2Rvd25yZXYueG1sUEsFBgAAAAAEAAQA&#10;8wAAAEUVAAAAAA==&#10;">
                      <v:shape id="Кръгче на икона на опит" o:spid="_x0000_s1027" alt="Кръгче на икона на опит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Символ на икона на опит" o:spid="_x0000_s1028" alt="Символ на икона на опит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5E088C" w:rsidRPr="00565B06" w:rsidRDefault="00F900FA" w:rsidP="0004158B">
            <w:pPr>
              <w:pStyle w:val="Heading1"/>
              <w:outlineLvl w:val="0"/>
            </w:pPr>
            <w:sdt>
              <w:sdtPr>
                <w:alias w:val="Образование:"/>
                <w:tag w:val="Образование:"/>
                <w:id w:val="-2131392780"/>
                <w:placeholder>
                  <w:docPart w:val="50C58C0B754A418088B910D3C013FA5F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rPr>
                    <w:lang w:bidi="bg-BG"/>
                  </w:rPr>
                  <w:t>Опит</w:t>
                </w:r>
              </w:sdtContent>
            </w:sdt>
          </w:p>
        </w:tc>
      </w:tr>
    </w:tbl>
    <w:p w:rsidR="005E088C" w:rsidRPr="00565B06" w:rsidRDefault="00DA5DE2" w:rsidP="00B47E1E">
      <w:pPr>
        <w:pStyle w:val="Heading2"/>
      </w:pPr>
      <w:r w:rsidRPr="00DA5DE2">
        <w:t>Junior developer</w:t>
      </w:r>
      <w:r>
        <w:rPr>
          <w:lang w:bidi="bg-BG"/>
        </w:rPr>
        <w:t xml:space="preserve"> </w:t>
      </w:r>
    </w:p>
    <w:p w:rsidR="00DA5DE2" w:rsidRPr="00DA5DE2" w:rsidRDefault="00DA5DE2" w:rsidP="00DA5DE2">
      <w:pPr>
        <w:pStyle w:val="Heading3"/>
      </w:pPr>
      <w:r>
        <w:rPr>
          <w:lang w:val="en-US"/>
        </w:rPr>
        <w:t>01/08.21</w:t>
      </w:r>
      <w:r w:rsidR="005E088C" w:rsidRPr="00565B06">
        <w:rPr>
          <w:lang w:bidi="bg-BG"/>
        </w:rPr>
        <w:t xml:space="preserve"> – </w:t>
      </w:r>
      <w:r>
        <w:rPr>
          <w:lang w:val="en-US"/>
        </w:rPr>
        <w:t>31/08.21</w:t>
      </w:r>
    </w:p>
    <w:p w:rsidR="005E088C" w:rsidRPr="00565B06" w:rsidRDefault="00DA5DE2" w:rsidP="00DA5DE2">
      <w:r>
        <w:t xml:space="preserve">Отговорностите, които имах, бяха да ръководя отбор от трима души, с </w:t>
      </w:r>
      <w:r w:rsidR="003B682F">
        <w:t>който</w:t>
      </w:r>
      <w:r>
        <w:t xml:space="preserve"> имахме за цел да направим </w:t>
      </w:r>
      <w:r>
        <w:rPr>
          <w:lang w:val="en-US"/>
        </w:rPr>
        <w:t>“</w:t>
      </w:r>
      <w:proofErr w:type="spellStart"/>
      <w:r>
        <w:rPr>
          <w:lang w:val="en-US"/>
        </w:rPr>
        <w:t>fivem</w:t>
      </w:r>
      <w:proofErr w:type="spellEnd"/>
      <w:r>
        <w:rPr>
          <w:lang w:val="en-US"/>
        </w:rPr>
        <w:t xml:space="preserve"> VRP” </w:t>
      </w:r>
      <w:r>
        <w:t xml:space="preserve">сървър. Проектът беше успешно завършен и пуснат в </w:t>
      </w:r>
      <w:r w:rsidRPr="00DA5DE2">
        <w:t>експлоатация</w:t>
      </w:r>
      <w:r>
        <w:t>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В горната таблица е заглавието за уменията, във втората таблица има списък с уменията, а в долната таблицата са дейностите"/>
      </w:tblPr>
      <w:tblGrid>
        <w:gridCol w:w="717"/>
        <w:gridCol w:w="8295"/>
      </w:tblGrid>
      <w:tr w:rsidR="00143224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143224" w:rsidRPr="00565B06" w:rsidRDefault="00075B13" w:rsidP="00075B13">
            <w:pPr>
              <w:pStyle w:val="a0"/>
            </w:pPr>
            <w:r w:rsidRPr="00565B06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684024CF" wp14:editId="7FD1168D">
                      <wp:extent cx="274320" cy="274320"/>
                      <wp:effectExtent l="0" t="0" r="0" b="0"/>
                      <wp:docPr id="24" name="Икона на умения в кръгче" descr="Икона на умения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Кръгче на икона на умения" descr="Кръгче на икона на умения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Символ на икона на умения – част 1" descr="Символ на икона на умения – част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Символ на икона на умения – част 2" descr="Символ на икона на умения – част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Символ на икона на умения – част 3" descr="Символ на икона на умения – част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Символ на икона на умения – част 4" descr="Символ на икона на умения – част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42A0A7" id="Икона на умения в кръгче" o:spid="_x0000_s1026" alt="Икона на умения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">
                      <v:shape id="Кръгче на икона на умения" o:spid="_x0000_s1027" alt="Кръгче на икона на умения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Символ на икона на умения – част 1" o:spid="_x0000_s1028" alt="Символ на икона на умения – част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Символ на икона на умения – част 2" o:spid="_x0000_s1029" alt="Символ на икона на умения – част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Символ на икона на умения – част 3" o:spid="_x0000_s1030" alt="Символ на икона на умения – част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Символ на икона на умения – част 4" o:spid="_x0000_s1031" alt="Символ на икона на умения – част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143224" w:rsidRPr="00565B06" w:rsidRDefault="00812F97" w:rsidP="00812F97">
            <w:pPr>
              <w:pStyle w:val="Heading1"/>
              <w:outlineLvl w:val="0"/>
            </w:pPr>
            <w:r>
              <w:t>Умения и качеств</w:t>
            </w:r>
            <w:bookmarkStart w:id="0" w:name="_GoBack"/>
            <w:bookmarkEnd w:id="0"/>
            <w:r>
              <w:t>а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В горната таблица е заглавието за уменията, във втората таблица има списък с уменията, а в долната таблицата са дейностите"/>
      </w:tblPr>
      <w:tblGrid>
        <w:gridCol w:w="4111"/>
        <w:gridCol w:w="4195"/>
      </w:tblGrid>
      <w:tr w:rsidR="00143224" w:rsidRPr="00565B06" w:rsidTr="00565B06">
        <w:tc>
          <w:tcPr>
            <w:tcW w:w="4320" w:type="dxa"/>
          </w:tcPr>
          <w:p w:rsidR="00143224" w:rsidRPr="00565B06" w:rsidRDefault="00BF3188" w:rsidP="00565B06">
            <w:pPr>
              <w:pStyle w:val="ListBullet"/>
              <w:spacing w:after="80"/>
            </w:pPr>
            <w:r>
              <w:t>Лоялност</w:t>
            </w:r>
          </w:p>
          <w:p w:rsidR="00316CE4" w:rsidRDefault="00E945AC" w:rsidP="00041805">
            <w:pPr>
              <w:pStyle w:val="ListBullet"/>
              <w:spacing w:after="80"/>
            </w:pPr>
            <w:r>
              <w:t>Мотивация</w:t>
            </w:r>
          </w:p>
          <w:p w:rsidR="007078FD" w:rsidRPr="00565B06" w:rsidRDefault="007078FD" w:rsidP="007078FD">
            <w:pPr>
              <w:pStyle w:val="ListBullet"/>
            </w:pPr>
            <w:r w:rsidRPr="007078FD">
              <w:t>Умение за организиране и разпределяне на времето</w:t>
            </w:r>
          </w:p>
        </w:tc>
        <w:tc>
          <w:tcPr>
            <w:tcW w:w="4320" w:type="dxa"/>
            <w:tcMar>
              <w:left w:w="576" w:type="dxa"/>
            </w:tcMar>
          </w:tcPr>
          <w:p w:rsidR="00143224" w:rsidRPr="00565B06" w:rsidRDefault="00041805" w:rsidP="00CF0FED">
            <w:pPr>
              <w:pStyle w:val="ListBullet"/>
              <w:spacing w:after="80"/>
              <w:ind w:right="364"/>
            </w:pPr>
            <w:r>
              <w:t>Екипна работа</w:t>
            </w:r>
          </w:p>
          <w:p w:rsidR="00F904FC" w:rsidRPr="00565B06" w:rsidRDefault="00041805" w:rsidP="00565B06">
            <w:pPr>
              <w:pStyle w:val="ListBullet"/>
              <w:spacing w:after="80"/>
              <w:ind w:right="364"/>
            </w:pPr>
            <w:r>
              <w:t>Спазване на крайни срокове</w:t>
            </w:r>
          </w:p>
          <w:p w:rsidR="00F904FC" w:rsidRDefault="00041805" w:rsidP="00041805">
            <w:pPr>
              <w:pStyle w:val="ListBullet"/>
              <w:spacing w:after="80"/>
              <w:ind w:right="364"/>
            </w:pPr>
            <w:r>
              <w:t>Добри комуникативни умения</w:t>
            </w:r>
          </w:p>
          <w:p w:rsidR="00E6755E" w:rsidRDefault="00E6755E" w:rsidP="00041805">
            <w:pPr>
              <w:pStyle w:val="ListBullet"/>
              <w:spacing w:after="80"/>
              <w:ind w:right="364"/>
            </w:pPr>
            <w:r>
              <w:t>Дисциплина</w:t>
            </w:r>
          </w:p>
          <w:p w:rsidR="00252828" w:rsidRPr="00565B06" w:rsidRDefault="00252828" w:rsidP="007078FD">
            <w:pPr>
              <w:pStyle w:val="ListBullet"/>
              <w:numPr>
                <w:ilvl w:val="0"/>
                <w:numId w:val="0"/>
              </w:numPr>
              <w:spacing w:after="80"/>
              <w:ind w:right="364"/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В горната таблица е заглавието за уменията, във втората таблица има списък с уменията, а в долната таблицата са дейностите"/>
      </w:tblPr>
      <w:tblGrid>
        <w:gridCol w:w="721"/>
        <w:gridCol w:w="8291"/>
      </w:tblGrid>
      <w:tr w:rsidR="00AC7C34" w:rsidRPr="00565B06" w:rsidTr="00562422">
        <w:tc>
          <w:tcPr>
            <w:tcW w:w="725" w:type="dxa"/>
            <w:tcMar>
              <w:right w:w="216" w:type="dxa"/>
            </w:tcMar>
            <w:vAlign w:val="bottom"/>
          </w:tcPr>
          <w:p w:rsidR="00AC7C34" w:rsidRPr="00565B06" w:rsidRDefault="00075B13" w:rsidP="00075B13">
            <w:pPr>
              <w:pStyle w:val="a0"/>
            </w:pPr>
            <w:r w:rsidRPr="00565B06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4DC9B07E" wp14:editId="4D84A83D">
                      <wp:extent cx="274320" cy="274320"/>
                      <wp:effectExtent l="0" t="0" r="0" b="0"/>
                      <wp:docPr id="46" name="Икона на дейности в кръгче" descr="Икона на дейности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Кръгче на икона на дейности" descr="Кръгче на икона на дейности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Символ на икона на дейности – част 1" descr="Символ на икона на дейности – част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Символ на икона на дейности – част 2" descr="Символ на икона на дейности – част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Символ на икона на дейности – част 3" descr="Символ на икона на дейности – част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119647" id="Икона на дейности в кръгче" o:spid="_x0000_s1026" alt="Икона на дейности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">
                      <v:shape id="Кръгче на икона на дейности" o:spid="_x0000_s1027" alt="Кръгче на икона на дейности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Символ на икона на дейности – част 1" o:spid="_x0000_s1028" alt="Символ на икона на дейности – част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Символ на икона на дейности – част 2" o:spid="_x0000_s1029" alt="Символ на икона на дейности – част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Символ на икона на дейности – част 3" o:spid="_x0000_s1030" alt="Символ на икона на дейности – част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AC7C34" w:rsidRPr="00565B06" w:rsidRDefault="00F900FA" w:rsidP="00AD6216">
            <w:pPr>
              <w:pStyle w:val="Heading1"/>
              <w:outlineLvl w:val="0"/>
            </w:pPr>
            <w:sdt>
              <w:sdtPr>
                <w:alias w:val="Дейности:"/>
                <w:tag w:val="Дейности:"/>
                <w:id w:val="-2061776476"/>
                <w:placeholder>
                  <w:docPart w:val="4A98DCFD2CE54FA79F708AD53A309B8F"/>
                </w:placeholder>
                <w:temporary/>
                <w:showingPlcHdr/>
                <w15:appearance w15:val="hidden"/>
              </w:sdtPr>
              <w:sdtEndPr/>
              <w:sdtContent>
                <w:r w:rsidR="00AC7C34" w:rsidRPr="00565B06">
                  <w:rPr>
                    <w:lang w:bidi="bg-BG"/>
                  </w:rPr>
                  <w:t>Дейности</w:t>
                </w:r>
              </w:sdtContent>
            </w:sdt>
          </w:p>
        </w:tc>
      </w:tr>
    </w:tbl>
    <w:p w:rsidR="007A0F44" w:rsidRDefault="007D3503" w:rsidP="00316CE4">
      <w:r>
        <w:t>Сертификати в областта:</w:t>
      </w:r>
    </w:p>
    <w:p w:rsidR="007D3503" w:rsidRDefault="007D3503" w:rsidP="007D3503">
      <w:pPr>
        <w:pStyle w:val="ListParagraph"/>
        <w:numPr>
          <w:ilvl w:val="0"/>
          <w:numId w:val="16"/>
        </w:numPr>
      </w:pPr>
      <w:r w:rsidRPr="007D3503">
        <w:t>Software Engineering Labs - Разработване на мобилни приложения</w:t>
      </w:r>
      <w:r w:rsidR="000F2765">
        <w:rPr>
          <w:lang w:val="en-US"/>
        </w:rPr>
        <w:t xml:space="preserve"> </w:t>
      </w:r>
      <w:r>
        <w:rPr>
          <w:lang w:val="en-US"/>
        </w:rPr>
        <w:t>(</w:t>
      </w:r>
      <w:hyperlink r:id="rId12" w:history="1">
        <w:r w:rsidRPr="00762330">
          <w:rPr>
            <w:rStyle w:val="Hyperlink"/>
            <w:lang w:val="en-US"/>
          </w:rPr>
          <w:t>https://svetlina.softuni.bg/Certificates/Details/92/392bea48</w:t>
        </w:r>
      </w:hyperlink>
      <w:r>
        <w:rPr>
          <w:lang w:val="en-US"/>
        </w:rPr>
        <w:t>)</w:t>
      </w:r>
    </w:p>
    <w:p w:rsidR="007D3503" w:rsidRPr="007D3503" w:rsidRDefault="007D3503" w:rsidP="007D3503">
      <w:pPr>
        <w:pStyle w:val="ListParagraph"/>
        <w:numPr>
          <w:ilvl w:val="0"/>
          <w:numId w:val="16"/>
        </w:numPr>
      </w:pPr>
      <w:r w:rsidRPr="007D3503">
        <w:t>Software Engineering Labs - Киберсигурност и етично хакерство</w:t>
      </w:r>
      <w:r>
        <w:rPr>
          <w:lang w:val="en-US"/>
        </w:rPr>
        <w:t xml:space="preserve"> (</w:t>
      </w:r>
      <w:hyperlink r:id="rId13" w:history="1">
        <w:r w:rsidRPr="00ED22B3">
          <w:rPr>
            <w:rStyle w:val="Hyperlink"/>
            <w:lang w:val="en-US"/>
          </w:rPr>
          <w:t>https://svetlina.softuni.bg/Certificates/Details/129/4e40fe40</w:t>
        </w:r>
      </w:hyperlink>
      <w:r>
        <w:rPr>
          <w:lang w:val="en-US"/>
        </w:rPr>
        <w:t>)</w:t>
      </w:r>
    </w:p>
    <w:p w:rsidR="007D3503" w:rsidRDefault="007D3503" w:rsidP="007D3503">
      <w:r>
        <w:t>Владеене на езици:</w:t>
      </w:r>
    </w:p>
    <w:p w:rsidR="007D3503" w:rsidRPr="007D3503" w:rsidRDefault="007D3503" w:rsidP="007D3503">
      <w:pPr>
        <w:pStyle w:val="ListParagraph"/>
        <w:numPr>
          <w:ilvl w:val="0"/>
          <w:numId w:val="16"/>
        </w:numPr>
      </w:pPr>
      <w:r>
        <w:t>Английски език (</w:t>
      </w:r>
      <w:r w:rsidR="002A4ADE">
        <w:t xml:space="preserve">ниво </w:t>
      </w:r>
      <w:r w:rsidR="002A4ADE">
        <w:rPr>
          <w:lang w:val="en-US"/>
        </w:rPr>
        <w:t>B2</w:t>
      </w:r>
      <w:r>
        <w:rPr>
          <w:lang w:val="en-US"/>
        </w:rPr>
        <w:t>)</w:t>
      </w:r>
    </w:p>
    <w:p w:rsidR="007D3503" w:rsidRPr="007D3503" w:rsidRDefault="007D3503" w:rsidP="007D3503">
      <w:pPr>
        <w:pStyle w:val="ListParagraph"/>
        <w:numPr>
          <w:ilvl w:val="0"/>
          <w:numId w:val="16"/>
        </w:numPr>
      </w:pPr>
      <w:r>
        <w:t>Немски език (</w:t>
      </w:r>
      <w:r w:rsidR="002A4ADE">
        <w:t xml:space="preserve">ниво </w:t>
      </w:r>
      <w:r w:rsidR="002A4ADE">
        <w:rPr>
          <w:lang w:val="en-US"/>
        </w:rPr>
        <w:t>A2</w:t>
      </w:r>
      <w:r>
        <w:rPr>
          <w:lang w:val="en-US"/>
        </w:rPr>
        <w:t>)</w:t>
      </w:r>
    </w:p>
    <w:sectPr w:rsidR="007D3503" w:rsidRPr="007D3503" w:rsidSect="00C35C81">
      <w:footerReference w:type="default" r:id="rId14"/>
      <w:headerReference w:type="first" r:id="rId15"/>
      <w:pgSz w:w="11906" w:h="16838" w:code="9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00FA" w:rsidRDefault="00F900FA" w:rsidP="00F534FB">
      <w:pPr>
        <w:spacing w:after="0"/>
      </w:pPr>
      <w:r>
        <w:separator/>
      </w:r>
    </w:p>
  </w:endnote>
  <w:endnote w:type="continuationSeparator" w:id="0">
    <w:p w:rsidR="00F900FA" w:rsidRDefault="00F900FA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>
        <w:pPr>
          <w:pStyle w:val="Footer"/>
        </w:pPr>
        <w:r>
          <w:rPr>
            <w:lang w:bidi="bg-BG"/>
          </w:rPr>
          <w:fldChar w:fldCharType="begin"/>
        </w:r>
        <w:r>
          <w:rPr>
            <w:lang w:bidi="bg-BG"/>
          </w:rPr>
          <w:instrText xml:space="preserve"> PAGE   \* MERGEFORMAT </w:instrText>
        </w:r>
        <w:r>
          <w:rPr>
            <w:lang w:bidi="bg-BG"/>
          </w:rPr>
          <w:fldChar w:fldCharType="separate"/>
        </w:r>
        <w:r w:rsidR="007078FD">
          <w:rPr>
            <w:noProof/>
            <w:lang w:bidi="bg-BG"/>
          </w:rPr>
          <w:t>2</w:t>
        </w:r>
        <w:r>
          <w:rPr>
            <w:noProof/>
            <w:lang w:bidi="bg-BG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00FA" w:rsidRDefault="00F900FA" w:rsidP="00F534FB">
      <w:pPr>
        <w:spacing w:after="0"/>
      </w:pPr>
      <w:r>
        <w:separator/>
      </w:r>
    </w:p>
  </w:footnote>
  <w:footnote w:type="continuationSeparator" w:id="0">
    <w:p w:rsidR="00F900FA" w:rsidRDefault="00F900FA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4B1" w:rsidRDefault="005324B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47D74FC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Правоъгълник 1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A2ED261" id="Правоъгълник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46F3E10"/>
    <w:multiLevelType w:val="hybridMultilevel"/>
    <w:tmpl w:val="29B6B966"/>
    <w:lvl w:ilvl="0" w:tplc="D7349C2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1"/>
  </w:num>
  <w:num w:numId="4">
    <w:abstractNumId w:val="14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F7A"/>
    <w:rsid w:val="00002750"/>
    <w:rsid w:val="00004D4E"/>
    <w:rsid w:val="00011895"/>
    <w:rsid w:val="000130F3"/>
    <w:rsid w:val="00013818"/>
    <w:rsid w:val="000143FF"/>
    <w:rsid w:val="00024730"/>
    <w:rsid w:val="000348ED"/>
    <w:rsid w:val="00040CF1"/>
    <w:rsid w:val="0004158B"/>
    <w:rsid w:val="00041805"/>
    <w:rsid w:val="00045DF4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2765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01C6"/>
    <w:rsid w:val="002146F8"/>
    <w:rsid w:val="00215593"/>
    <w:rsid w:val="00217917"/>
    <w:rsid w:val="002372E8"/>
    <w:rsid w:val="0023768B"/>
    <w:rsid w:val="0025163F"/>
    <w:rsid w:val="00252828"/>
    <w:rsid w:val="00254330"/>
    <w:rsid w:val="00260F01"/>
    <w:rsid w:val="00275C94"/>
    <w:rsid w:val="00277638"/>
    <w:rsid w:val="0028164F"/>
    <w:rsid w:val="00281ACC"/>
    <w:rsid w:val="002823BE"/>
    <w:rsid w:val="00297ED0"/>
    <w:rsid w:val="002A4ADE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446F"/>
    <w:rsid w:val="00337114"/>
    <w:rsid w:val="0035004C"/>
    <w:rsid w:val="003571C8"/>
    <w:rsid w:val="00383057"/>
    <w:rsid w:val="0039703C"/>
    <w:rsid w:val="003974BB"/>
    <w:rsid w:val="003A091E"/>
    <w:rsid w:val="003B682F"/>
    <w:rsid w:val="003E5D64"/>
    <w:rsid w:val="003F2A08"/>
    <w:rsid w:val="00403149"/>
    <w:rsid w:val="004037EF"/>
    <w:rsid w:val="00405BAD"/>
    <w:rsid w:val="004113D8"/>
    <w:rsid w:val="00416463"/>
    <w:rsid w:val="00423827"/>
    <w:rsid w:val="00437B8B"/>
    <w:rsid w:val="00446068"/>
    <w:rsid w:val="00465113"/>
    <w:rsid w:val="00467F3F"/>
    <w:rsid w:val="00472052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236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D5AF6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078FD"/>
    <w:rsid w:val="007175B9"/>
    <w:rsid w:val="007215A9"/>
    <w:rsid w:val="007253E8"/>
    <w:rsid w:val="00735140"/>
    <w:rsid w:val="0073645E"/>
    <w:rsid w:val="007366E5"/>
    <w:rsid w:val="00745196"/>
    <w:rsid w:val="00755346"/>
    <w:rsid w:val="00762330"/>
    <w:rsid w:val="00773C90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D3503"/>
    <w:rsid w:val="007E7052"/>
    <w:rsid w:val="007F71A4"/>
    <w:rsid w:val="008030EE"/>
    <w:rsid w:val="00812148"/>
    <w:rsid w:val="00812F97"/>
    <w:rsid w:val="00814B43"/>
    <w:rsid w:val="00814FA5"/>
    <w:rsid w:val="0083016A"/>
    <w:rsid w:val="00846AAE"/>
    <w:rsid w:val="00867081"/>
    <w:rsid w:val="00896C53"/>
    <w:rsid w:val="008978E8"/>
    <w:rsid w:val="008A02C4"/>
    <w:rsid w:val="008A49A0"/>
    <w:rsid w:val="008A6538"/>
    <w:rsid w:val="008D4FC8"/>
    <w:rsid w:val="008D5A80"/>
    <w:rsid w:val="008E5483"/>
    <w:rsid w:val="008F4532"/>
    <w:rsid w:val="00921233"/>
    <w:rsid w:val="00933CCA"/>
    <w:rsid w:val="0093795C"/>
    <w:rsid w:val="009411E8"/>
    <w:rsid w:val="00952C89"/>
    <w:rsid w:val="009540F4"/>
    <w:rsid w:val="00956B75"/>
    <w:rsid w:val="00984797"/>
    <w:rsid w:val="009918BB"/>
    <w:rsid w:val="009931F7"/>
    <w:rsid w:val="00994768"/>
    <w:rsid w:val="009A3F4C"/>
    <w:rsid w:val="009B0002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172FD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464F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BF3188"/>
    <w:rsid w:val="00C0155C"/>
    <w:rsid w:val="00C211B3"/>
    <w:rsid w:val="00C3233C"/>
    <w:rsid w:val="00C35C81"/>
    <w:rsid w:val="00C3763A"/>
    <w:rsid w:val="00C60281"/>
    <w:rsid w:val="00C739F4"/>
    <w:rsid w:val="00C779DA"/>
    <w:rsid w:val="00C814F7"/>
    <w:rsid w:val="00C81C04"/>
    <w:rsid w:val="00C91B4B"/>
    <w:rsid w:val="00C92CB5"/>
    <w:rsid w:val="00C93DE1"/>
    <w:rsid w:val="00CA1ED0"/>
    <w:rsid w:val="00CA2E0A"/>
    <w:rsid w:val="00CB3192"/>
    <w:rsid w:val="00CC1E5C"/>
    <w:rsid w:val="00CD1043"/>
    <w:rsid w:val="00CE2C76"/>
    <w:rsid w:val="00CF0FED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A5DE2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17F4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6755E"/>
    <w:rsid w:val="00E72DA3"/>
    <w:rsid w:val="00E945AC"/>
    <w:rsid w:val="00E97BD9"/>
    <w:rsid w:val="00EE0848"/>
    <w:rsid w:val="00EE415B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0FA"/>
    <w:rsid w:val="00F904FC"/>
    <w:rsid w:val="00F935BF"/>
    <w:rsid w:val="00F94EB5"/>
    <w:rsid w:val="00FA4359"/>
    <w:rsid w:val="00FA4C84"/>
    <w:rsid w:val="00FB0F18"/>
    <w:rsid w:val="00FE18B2"/>
    <w:rsid w:val="00FE7443"/>
    <w:rsid w:val="00FE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02B2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bg-BG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a">
    <w:name w:val="Информация за връзка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0">
    <w:name w:val="Икони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7D35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3503"/>
    <w:rPr>
      <w:color w:val="88628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5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svetlina.softuni.bg/Certificates/Details/129/4e40fe40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svetlina.softuni.bg/Certificates/Details/92/392bea48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ev\Downloads\tf1640248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C4437136DD64BEC9E3E44E175AF2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69E96C-21BF-4D25-A878-A6AE893738AC}"/>
      </w:docPartPr>
      <w:docPartBody>
        <w:p w:rsidR="00CD3801" w:rsidRDefault="008F7C83">
          <w:pPr>
            <w:pStyle w:val="6C4437136DD64BEC9E3E44E175AF209B"/>
          </w:pPr>
          <w:r w:rsidRPr="009D0878">
            <w:rPr>
              <w:lang w:bidi="bg-BG"/>
            </w:rPr>
            <w:t>Адрес</w:t>
          </w:r>
        </w:p>
      </w:docPartBody>
    </w:docPart>
    <w:docPart>
      <w:docPartPr>
        <w:name w:val="32C2A30E39314543ABBA0446F6E84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B4189-909C-4BB8-A9B8-312D3E009F9E}"/>
      </w:docPartPr>
      <w:docPartBody>
        <w:p w:rsidR="00CD3801" w:rsidRDefault="008F7C83">
          <w:pPr>
            <w:pStyle w:val="32C2A30E39314543ABBA0446F6E84C93"/>
          </w:pPr>
          <w:r w:rsidRPr="009D0878">
            <w:rPr>
              <w:lang w:bidi="bg-BG"/>
            </w:rPr>
            <w:t>Телефон</w:t>
          </w:r>
        </w:p>
      </w:docPartBody>
    </w:docPart>
    <w:docPart>
      <w:docPartPr>
        <w:name w:val="CF1C1A22CF0B4AE5A13C5B07A37CB2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14C55-CFE4-47DB-9DAD-D6858C608676}"/>
      </w:docPartPr>
      <w:docPartBody>
        <w:p w:rsidR="00CD3801" w:rsidRDefault="008F7C83">
          <w:pPr>
            <w:pStyle w:val="CF1C1A22CF0B4AE5A13C5B07A37CB204"/>
          </w:pPr>
          <w:r w:rsidRPr="009D0878">
            <w:rPr>
              <w:lang w:bidi="bg-BG"/>
            </w:rPr>
            <w:t>Имейл</w:t>
          </w:r>
        </w:p>
      </w:docPartBody>
    </w:docPart>
    <w:docPart>
      <w:docPartPr>
        <w:name w:val="480E36F95E63469AA120361716E68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C81A5-8041-4ACF-AC82-D600DBB4C483}"/>
      </w:docPartPr>
      <w:docPartBody>
        <w:p w:rsidR="00CD3801" w:rsidRDefault="008F7C83">
          <w:pPr>
            <w:pStyle w:val="480E36F95E63469AA120361716E680FF"/>
          </w:pPr>
          <w:r w:rsidRPr="009D0878">
            <w:rPr>
              <w:lang w:bidi="bg-BG"/>
            </w:rPr>
            <w:t>Twitter/блог/портфолио</w:t>
          </w:r>
        </w:p>
      </w:docPartBody>
    </w:docPart>
    <w:docPart>
      <w:docPartPr>
        <w:name w:val="3041A1EAAC944849BF6482A737BE8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CB3B9-8114-4C25-8677-5544A003B95F}"/>
      </w:docPartPr>
      <w:docPartBody>
        <w:p w:rsidR="00CD3801" w:rsidRDefault="008F7C83">
          <w:pPr>
            <w:pStyle w:val="3041A1EAAC944849BF6482A737BE889C"/>
          </w:pPr>
          <w:r w:rsidRPr="00D85CA4">
            <w:rPr>
              <w:lang w:bidi="bg-BG"/>
            </w:rPr>
            <w:t>Цел</w:t>
          </w:r>
        </w:p>
      </w:docPartBody>
    </w:docPart>
    <w:docPart>
      <w:docPartPr>
        <w:name w:val="0DE87B9F72784C05AA9AE9F67417D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D9444-8C65-4933-92B3-094E8B34872F}"/>
      </w:docPartPr>
      <w:docPartBody>
        <w:p w:rsidR="00CD3801" w:rsidRDefault="008F7C83">
          <w:pPr>
            <w:pStyle w:val="0DE87B9F72784C05AA9AE9F67417D50D"/>
          </w:pPr>
          <w:r w:rsidRPr="00565B06">
            <w:rPr>
              <w:lang w:bidi="bg-BG"/>
            </w:rPr>
            <w:t>Образование</w:t>
          </w:r>
        </w:p>
      </w:docPartBody>
    </w:docPart>
    <w:docPart>
      <w:docPartPr>
        <w:name w:val="50C58C0B754A418088B910D3C013FA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CEF74-4CF8-401C-99C8-3FB6D562AA18}"/>
      </w:docPartPr>
      <w:docPartBody>
        <w:p w:rsidR="00CD3801" w:rsidRDefault="008F7C83">
          <w:pPr>
            <w:pStyle w:val="50C58C0B754A418088B910D3C013FA5F"/>
          </w:pPr>
          <w:r w:rsidRPr="00565B06">
            <w:rPr>
              <w:lang w:bidi="bg-BG"/>
            </w:rPr>
            <w:t>Опит</w:t>
          </w:r>
        </w:p>
      </w:docPartBody>
    </w:docPart>
    <w:docPart>
      <w:docPartPr>
        <w:name w:val="4A98DCFD2CE54FA79F708AD53A309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215062-4625-4624-B512-42AE31094E25}"/>
      </w:docPartPr>
      <w:docPartBody>
        <w:p w:rsidR="00CD3801" w:rsidRDefault="008F7C83">
          <w:pPr>
            <w:pStyle w:val="4A98DCFD2CE54FA79F708AD53A309B8F"/>
          </w:pPr>
          <w:r w:rsidRPr="00565B06">
            <w:rPr>
              <w:lang w:bidi="bg-BG"/>
            </w:rPr>
            <w:t>Дейности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C83"/>
    <w:rsid w:val="001C1550"/>
    <w:rsid w:val="0031420B"/>
    <w:rsid w:val="007B24B2"/>
    <w:rsid w:val="007F2B96"/>
    <w:rsid w:val="008F7C83"/>
    <w:rsid w:val="00CD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E83D30FC0242218F3DF0E521678635">
    <w:name w:val="86E83D30FC0242218F3DF0E521678635"/>
  </w:style>
  <w:style w:type="paragraph" w:customStyle="1" w:styleId="F89850D7FF074E898FBADA56C319EB3E">
    <w:name w:val="F89850D7FF074E898FBADA56C319EB3E"/>
  </w:style>
  <w:style w:type="paragraph" w:customStyle="1" w:styleId="6C4437136DD64BEC9E3E44E175AF209B">
    <w:name w:val="6C4437136DD64BEC9E3E44E175AF209B"/>
  </w:style>
  <w:style w:type="paragraph" w:customStyle="1" w:styleId="32C2A30E39314543ABBA0446F6E84C93">
    <w:name w:val="32C2A30E39314543ABBA0446F6E84C93"/>
  </w:style>
  <w:style w:type="paragraph" w:customStyle="1" w:styleId="CF1C1A22CF0B4AE5A13C5B07A37CB204">
    <w:name w:val="CF1C1A22CF0B4AE5A13C5B07A37CB204"/>
  </w:style>
  <w:style w:type="paragraph" w:customStyle="1" w:styleId="96B33D5123A34BDC830A1E3B73D27661">
    <w:name w:val="96B33D5123A34BDC830A1E3B73D27661"/>
  </w:style>
  <w:style w:type="paragraph" w:customStyle="1" w:styleId="480E36F95E63469AA120361716E680FF">
    <w:name w:val="480E36F95E63469AA120361716E680FF"/>
  </w:style>
  <w:style w:type="paragraph" w:customStyle="1" w:styleId="3041A1EAAC944849BF6482A737BE889C">
    <w:name w:val="3041A1EAAC944849BF6482A737BE889C"/>
  </w:style>
  <w:style w:type="paragraph" w:customStyle="1" w:styleId="1A40154AB6E2419581E4F99DB34234FC">
    <w:name w:val="1A40154AB6E2419581E4F99DB34234FC"/>
  </w:style>
  <w:style w:type="paragraph" w:customStyle="1" w:styleId="0DE87B9F72784C05AA9AE9F67417D50D">
    <w:name w:val="0DE87B9F72784C05AA9AE9F67417D50D"/>
  </w:style>
  <w:style w:type="paragraph" w:customStyle="1" w:styleId="227417CCEBF04AE9A5FD9A3B85C31136">
    <w:name w:val="227417CCEBF04AE9A5FD9A3B85C31136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BA4DE4D935D64FF5922A9434F817C03F">
    <w:name w:val="BA4DE4D935D64FF5922A9434F817C03F"/>
  </w:style>
  <w:style w:type="paragraph" w:customStyle="1" w:styleId="9C35E839ABD840339B8D12DB6B694B80">
    <w:name w:val="9C35E839ABD840339B8D12DB6B694B80"/>
  </w:style>
  <w:style w:type="paragraph" w:customStyle="1" w:styleId="F8B33D7867024F069E8F60E22637968B">
    <w:name w:val="F8B33D7867024F069E8F60E22637968B"/>
  </w:style>
  <w:style w:type="paragraph" w:customStyle="1" w:styleId="D7454F0A0055489BAED9AD6A70C01A7A">
    <w:name w:val="D7454F0A0055489BAED9AD6A70C01A7A"/>
  </w:style>
  <w:style w:type="paragraph" w:customStyle="1" w:styleId="EB747D27BFA74849996AA3251662380B">
    <w:name w:val="EB747D27BFA74849996AA3251662380B"/>
  </w:style>
  <w:style w:type="paragraph" w:customStyle="1" w:styleId="CC982EA0AB8E4BFBB9F5144E6E721C88">
    <w:name w:val="CC982EA0AB8E4BFBB9F5144E6E721C88"/>
  </w:style>
  <w:style w:type="paragraph" w:customStyle="1" w:styleId="BA64FBA49264422A96C531B2B1A5678F">
    <w:name w:val="BA64FBA49264422A96C531B2B1A5678F"/>
  </w:style>
  <w:style w:type="paragraph" w:customStyle="1" w:styleId="C0D55E016274464DBBEBD27AD78C1EA6">
    <w:name w:val="C0D55E016274464DBBEBD27AD78C1EA6"/>
  </w:style>
  <w:style w:type="paragraph" w:customStyle="1" w:styleId="CE8CCAF6E3B6455EBE97A722CE3D28AA">
    <w:name w:val="CE8CCAF6E3B6455EBE97A722CE3D28AA"/>
  </w:style>
  <w:style w:type="paragraph" w:customStyle="1" w:styleId="50C58C0B754A418088B910D3C013FA5F">
    <w:name w:val="50C58C0B754A418088B910D3C013FA5F"/>
  </w:style>
  <w:style w:type="paragraph" w:customStyle="1" w:styleId="1C55C29D996E422D95931C5C66A1DB04">
    <w:name w:val="1C55C29D996E422D95931C5C66A1DB04"/>
  </w:style>
  <w:style w:type="paragraph" w:customStyle="1" w:styleId="5D373F48A5734BD28712D3BD3346F46B">
    <w:name w:val="5D373F48A5734BD28712D3BD3346F46B"/>
  </w:style>
  <w:style w:type="paragraph" w:customStyle="1" w:styleId="CEFAD5434A3A4EE1B355005CCC927855">
    <w:name w:val="CEFAD5434A3A4EE1B355005CCC927855"/>
  </w:style>
  <w:style w:type="paragraph" w:customStyle="1" w:styleId="6E9973BC70544C2D9BFDDB8AFBDD328D">
    <w:name w:val="6E9973BC70544C2D9BFDDB8AFBDD328D"/>
  </w:style>
  <w:style w:type="paragraph" w:customStyle="1" w:styleId="A42F195F93314E1D86749893BEC77D31">
    <w:name w:val="A42F195F93314E1D86749893BEC77D31"/>
  </w:style>
  <w:style w:type="paragraph" w:customStyle="1" w:styleId="FA1EEF16DBE54D6382ED8460CA0F4CFC">
    <w:name w:val="FA1EEF16DBE54D6382ED8460CA0F4CFC"/>
  </w:style>
  <w:style w:type="paragraph" w:customStyle="1" w:styleId="C59F27B9D67E462A9E6D73D3A52CF061">
    <w:name w:val="C59F27B9D67E462A9E6D73D3A52CF061"/>
  </w:style>
  <w:style w:type="paragraph" w:customStyle="1" w:styleId="82DFF7A6B6624385B081A28823957DEF">
    <w:name w:val="82DFF7A6B6624385B081A28823957DEF"/>
  </w:style>
  <w:style w:type="paragraph" w:customStyle="1" w:styleId="01F42141DE804584B38A5D3F663E2011">
    <w:name w:val="01F42141DE804584B38A5D3F663E2011"/>
  </w:style>
  <w:style w:type="paragraph" w:customStyle="1" w:styleId="959AFA0D4D4D43F6A29E4439A1CF53FD">
    <w:name w:val="959AFA0D4D4D43F6A29E4439A1CF53FD"/>
  </w:style>
  <w:style w:type="paragraph" w:customStyle="1" w:styleId="70D653AB977E4092A038B97F9D82AE13">
    <w:name w:val="70D653AB977E4092A038B97F9D82AE13"/>
  </w:style>
  <w:style w:type="paragraph" w:customStyle="1" w:styleId="C46D7FDB7FA041FE825647E829BD6385">
    <w:name w:val="C46D7FDB7FA041FE825647E829BD6385"/>
  </w:style>
  <w:style w:type="paragraph" w:customStyle="1" w:styleId="31A26478516B4933ACE1FEC0926B739E">
    <w:name w:val="31A26478516B4933ACE1FEC0926B739E"/>
  </w:style>
  <w:style w:type="paragraph" w:customStyle="1" w:styleId="FC6963E21AC745239F0BD1E064C28E4B">
    <w:name w:val="FC6963E21AC745239F0BD1E064C28E4B"/>
  </w:style>
  <w:style w:type="paragraph" w:customStyle="1" w:styleId="BE6DC68EEDF2488A9B37FF5B24D77784">
    <w:name w:val="BE6DC68EEDF2488A9B37FF5B24D77784"/>
  </w:style>
  <w:style w:type="paragraph" w:customStyle="1" w:styleId="02339CAA941E4954B91B198AD2D8D7F7">
    <w:name w:val="02339CAA941E4954B91B198AD2D8D7F7"/>
  </w:style>
  <w:style w:type="paragraph" w:customStyle="1" w:styleId="4A98DCFD2CE54FA79F708AD53A309B8F">
    <w:name w:val="4A98DCFD2CE54FA79F708AD53A309B8F"/>
  </w:style>
  <w:style w:type="paragraph" w:customStyle="1" w:styleId="084885E94A3C416D858A85CECBB12D02">
    <w:name w:val="084885E94A3C416D858A85CECBB12D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София, България</CompanyAddress>
  <CompanyPhone>0988735566</CompanyPhone>
  <CompanyFax/>
  <CompanyEmail>mr.naidobrixjr@gmail.com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5.xml><?xml version="1.0" encoding="utf-8"?>
<ds:datastoreItem xmlns:ds="http://schemas.openxmlformats.org/officeDocument/2006/customXml" ds:itemID="{165D0C51-A681-4FB3-BB30-32FF6B10F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tf16402487_win32.dotx</Template>
  <TotalTime>0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2021-08-09T23:56:00Z</dcterms:created>
  <dcterms:modified xsi:type="dcterms:W3CDTF">2021-08-10T12:00:00Z</dcterms:modified>
  <cp:category/>
  <cp:contentStatus>twitter.com/superalex_dev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